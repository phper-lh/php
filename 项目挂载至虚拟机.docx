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环境搭载完成后，拉代码至本地；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Nginx配置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  vhosts/*.conf;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listen     8008;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server_name 192.168.53.142;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access_log  /usr/local/nginx/logs/www.localanxin.com.log;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root /usr/local/nginx/html/api/public;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index       index.php index.html index.htm;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charset     utf-8;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location /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try_files $uri $uri/ /index.php?_url=$uri&amp;$args;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location /api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proxy_pass http://192.168.53.142:83/;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#proxy_pass http://192.168.42.163:9000/;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location ~ /\.ht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deny all;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location ~ \.php$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try_files     $uri =404;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fastcgi_pass  127.0.0.1:9000;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fastcgi_index /index.php;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include fastcgi_params;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fastcgi_param HTTPS on;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fastcgi_split_path_info       ^(.+\.php)(/.+)$;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fastcgi_param PATH_INFO       $fastcgi_path_info;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fastcgi_param PATH_TRANSLATED $document_root$fastcgi_path_info;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fastcgi_param SCRIPT_FILENAME $document_root$fastcgi_script_name;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virtualBox设置共享文件夹：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0500" cy="3110230"/>
            <wp:effectExtent l="0" t="0" r="635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10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网络端口转发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0500" cy="3110230"/>
            <wp:effectExtent l="0" t="0" r="635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10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linux虚拟机使用mount命令将文件挂载到加载点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/etc/init.d/rc.local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在该文件下设置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1242695"/>
            <wp:effectExtent l="0" t="0" r="381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4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例：mount -t vboxsf -o "uid=root,gid=root,dmode=0777,fmode=0777"  api /usr/local/nginx/html/api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在对应目录下创建项目文件夹，重启虚拟机即可挂载.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E48F76"/>
    <w:multiLevelType w:val="singleLevel"/>
    <w:tmpl w:val="53E48F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7B6C73"/>
    <w:rsid w:val="6D535020"/>
    <w:rsid w:val="7A7B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suse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2018-09-26T02:05:00Z</dcterms:created>
  <dc:creator>M sunshine</dc:creator>
  <cp:lastModifiedBy>M sunshine</cp:lastModifiedBy>
  <dcterms:modified xsi:type="dcterms:W3CDTF">2018-09-26T02:25:11Z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